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 w:conformance="strict">
  <w:body>
    <w:p w:rsidR="00F033D6" w:rsidRDefault="00041DB2">
      <w:pPr>
        <w:pStyle w:val="DeckblattTitel1"/>
      </w:pPr>
      <w:r>
        <w:t>Titel</w:t>
      </w:r>
    </w:p>
    <w:p w:rsidR="00F033D6" w:rsidRDefault="00041DB2">
      <w:pPr>
        <w:pStyle w:val="DeckblattUntertitel"/>
      </w:pPr>
      <w:r>
        <w:t>(evt. Untertitel, Foto usw.)</w:t>
      </w:r>
    </w:p>
    <w:p w:rsidR="00F033D6" w:rsidRDefault="00D45AE6">
      <w:pPr>
        <w:pStyle w:val="DeckblattText1"/>
      </w:pPr>
      <w:r>
        <w:t>Bachelor</w:t>
      </w:r>
      <w:r w:rsidR="005C7D61">
        <w:t>-Thesis</w:t>
      </w:r>
      <w:r w:rsidR="00F033D6">
        <w:t xml:space="preserve"> im </w:t>
      </w:r>
      <w:r w:rsidR="00041DB2">
        <w:t>Studiengang XY</w:t>
      </w:r>
    </w:p>
    <w:p w:rsidR="00F033D6" w:rsidRDefault="00F033D6">
      <w:pPr>
        <w:pStyle w:val="DeckblattText1"/>
      </w:pPr>
      <w:r>
        <w:t>von</w:t>
      </w:r>
    </w:p>
    <w:p w:rsidR="00F033D6" w:rsidRDefault="00041DB2">
      <w:pPr>
        <w:pStyle w:val="DeckblattText1"/>
      </w:pPr>
      <w:r>
        <w:t>Vorname und Name des/r Studierenden</w:t>
      </w:r>
    </w:p>
    <w:p w:rsidR="00F033D6" w:rsidRDefault="00F033D6">
      <w:pPr>
        <w:pStyle w:val="DeckblattText2"/>
      </w:pPr>
      <w:r>
        <w:t>Eingereicht bei:</w:t>
      </w:r>
      <w:r>
        <w:tab/>
        <w:t>Referent:</w:t>
      </w:r>
    </w:p>
    <w:p w:rsidR="00041DB2" w:rsidRDefault="00172C87" w:rsidP="00041DB2">
      <w:pPr>
        <w:pStyle w:val="DeckblattText3"/>
      </w:pPr>
      <w:r>
        <w:t xml:space="preserve">Prof. Dr. </w:t>
      </w:r>
      <w:r w:rsidR="00D45AE6">
        <w:t>Martin Sutter</w:t>
      </w:r>
      <w:r w:rsidR="00041DB2">
        <w:tab/>
        <w:t>Vorname Name</w:t>
      </w:r>
    </w:p>
    <w:p w:rsidR="00041DB2" w:rsidRDefault="00172C87" w:rsidP="00041DB2">
      <w:pPr>
        <w:pStyle w:val="DeckblattText3"/>
      </w:pPr>
      <w:r>
        <w:t xml:space="preserve">Departement Informatik </w:t>
      </w:r>
      <w:r w:rsidR="00041DB2">
        <w:tab/>
        <w:t>Titel</w:t>
      </w:r>
    </w:p>
    <w:p w:rsidR="00F033D6" w:rsidRDefault="00172C87">
      <w:pPr>
        <w:pStyle w:val="DeckblattText3"/>
      </w:pPr>
      <w:r>
        <w:t>Departementsleiter</w:t>
      </w:r>
      <w:r w:rsidR="00F033D6">
        <w:tab/>
      </w:r>
      <w:r w:rsidR="00041DB2">
        <w:t>Dozent für Fach</w:t>
      </w:r>
    </w:p>
    <w:p w:rsidR="00F033D6" w:rsidRDefault="00F033D6">
      <w:pPr>
        <w:pStyle w:val="DeckblattText3"/>
      </w:pPr>
    </w:p>
    <w:p w:rsidR="00F033D6" w:rsidRDefault="00F033D6">
      <w:pPr>
        <w:pStyle w:val="DeckblattText4"/>
      </w:pPr>
      <w:r>
        <w:t>Wohnort, Datum</w:t>
      </w:r>
    </w:p>
    <w:p w:rsidR="00F033D6" w:rsidRDefault="00F033D6">
      <w:pPr>
        <w:sectPr w:rsidR="00F033D6">
          <w:headerReference w:type="default" r:id="rId7"/>
          <w:pgSz w:w="595.30pt" w:h="841.90pt"/>
          <w:pgMar w:top="148.85pt" w:right="99.25pt" w:bottom="70.90pt" w:left="85.05pt" w:header="35.45pt" w:footer="70.90pt" w:gutter="0pt"/>
          <w:cols w:space="35.40pt"/>
          <w:docGrid w:linePitch="360"/>
        </w:sectPr>
      </w:pPr>
    </w:p>
    <w:p w:rsidR="00F033D6" w:rsidRDefault="00E63CD0" w:rsidP="00D02252">
      <w:pPr>
        <w:pStyle w:val="TitelZF"/>
      </w:pPr>
      <w:r>
        <w:lastRenderedPageBreak/>
        <w:t>Zusammenfassung</w:t>
      </w:r>
    </w:p>
    <w:p w:rsidR="00F033D6" w:rsidRDefault="00F033D6"/>
    <w:p w:rsidR="00041DB2" w:rsidRDefault="00041DB2"/>
    <w:p w:rsidR="00041DB2" w:rsidRDefault="00041DB2"/>
    <w:p w:rsidR="00041DB2" w:rsidRDefault="00041DB2"/>
    <w:p w:rsidR="00041DB2" w:rsidRDefault="00041DB2"/>
    <w:p w:rsidR="00041DB2" w:rsidRDefault="00041DB2"/>
    <w:p w:rsidR="00041DB2" w:rsidRDefault="00041DB2"/>
    <w:p w:rsidR="00041DB2" w:rsidRDefault="00041DB2"/>
    <w:p w:rsidR="00041DB2" w:rsidRDefault="00041DB2"/>
    <w:p w:rsidR="00041DB2" w:rsidRDefault="00041DB2"/>
    <w:p w:rsidR="00041DB2" w:rsidRDefault="00041DB2"/>
    <w:p w:rsidR="00041DB2" w:rsidRDefault="00041DB2"/>
    <w:p w:rsidR="00041DB2" w:rsidRDefault="00041DB2"/>
    <w:p w:rsidR="00041DB2" w:rsidRDefault="00041DB2"/>
    <w:p w:rsidR="00041DB2" w:rsidRDefault="00041DB2"/>
    <w:p w:rsidR="00041DB2" w:rsidRDefault="00041DB2"/>
    <w:p w:rsidR="00041DB2" w:rsidRDefault="00041DB2" w:rsidP="00041DB2">
      <w:pPr>
        <w:pStyle w:val="TitelZF"/>
      </w:pPr>
      <w:r>
        <w:t>Abstract</w:t>
      </w:r>
    </w:p>
    <w:p w:rsidR="00E63CD0" w:rsidRDefault="00E63CD0"/>
    <w:p w:rsidR="00E63CD0" w:rsidRDefault="00E63CD0" w:rsidP="00E63CD0">
      <w:pPr>
        <w:pStyle w:val="TitelZF"/>
        <w:sectPr w:rsidR="00E63CD0" w:rsidSect="00E63CD0">
          <w:headerReference w:type="default" r:id="rId8"/>
          <w:footerReference w:type="default" r:id="rId9"/>
          <w:pgSz w:w="595.30pt" w:h="841.90pt"/>
          <w:pgMar w:top="70.90pt" w:right="99.25pt" w:bottom="70.90pt" w:left="85.05pt" w:header="35.45pt" w:footer="70.90pt" w:gutter="0pt"/>
          <w:pgNumType w:fmt="upperRoman" w:start="1"/>
          <w:cols w:space="35.40pt"/>
          <w:docGrid w:linePitch="360"/>
        </w:sectPr>
      </w:pPr>
    </w:p>
    <w:p w:rsidR="00E63CD0" w:rsidRDefault="00E63CD0" w:rsidP="00E63CD0">
      <w:pPr>
        <w:pStyle w:val="TitelZF"/>
      </w:pPr>
      <w:r>
        <w:lastRenderedPageBreak/>
        <w:t>Inhaltsverzeichnis</w:t>
      </w:r>
    </w:p>
    <w:p w:rsidR="002A28D0" w:rsidRDefault="002A28D0">
      <w:pPr>
        <w:pStyle w:val="Verzeichnis1"/>
        <w:rPr>
          <w:rFonts w:ascii="Times New Roman" w:hAnsi="Times New Roman"/>
          <w:b w:val="0"/>
          <w:bCs w:val="0"/>
          <w:sz w:val="24"/>
          <w:lang w:val="de-DE"/>
        </w:rPr>
      </w:pPr>
      <w:r>
        <w:rPr>
          <w:b w:val="0"/>
          <w:bCs w:val="0"/>
        </w:rPr>
        <w:fldChar w:fldCharType="begin"/>
      </w:r>
      <w:r>
        <w:rPr>
          <w:b w:val="0"/>
          <w:bCs w:val="0"/>
        </w:rPr>
        <w:instrText xml:space="preserve"> TOC \o "1-3" \h \z \t "Titel_Verzeichnisse;1" </w:instrText>
      </w:r>
      <w:r>
        <w:rPr>
          <w:b w:val="0"/>
          <w:bCs w:val="0"/>
        </w:rPr>
        <w:fldChar w:fldCharType="separate"/>
      </w:r>
      <w:hyperlink w:anchor="_Toc142901680" w:history="1">
        <w:r w:rsidRPr="00540E93">
          <w:rPr>
            <w:rStyle w:val="Hyperlink"/>
          </w:rPr>
          <w:t>Abkürzungsverzeichnis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_Toc142901680 \h </w:instrText>
        </w:r>
        <w:r>
          <w:rPr>
            <w:webHidden/>
          </w:rPr>
          <w:fldChar w:fldCharType="separate"/>
        </w:r>
        <w:r>
          <w:rPr>
            <w:webHidden/>
          </w:rPr>
          <w:t>II</w:t>
        </w:r>
        <w:r>
          <w:rPr>
            <w:webHidden/>
          </w:rPr>
          <w:fldChar w:fldCharType="end"/>
        </w:r>
      </w:hyperlink>
    </w:p>
    <w:p w:rsidR="002A28D0" w:rsidRDefault="002A28D0">
      <w:pPr>
        <w:pStyle w:val="Verzeichnis1"/>
        <w:rPr>
          <w:rFonts w:ascii="Times New Roman" w:hAnsi="Times New Roman"/>
          <w:b w:val="0"/>
          <w:bCs w:val="0"/>
          <w:sz w:val="24"/>
          <w:lang w:val="de-DE"/>
        </w:rPr>
      </w:pPr>
      <w:hyperlink w:anchor="_Toc142901681" w:history="1">
        <w:r w:rsidRPr="00540E93">
          <w:rPr>
            <w:rStyle w:val="Hyperlink"/>
          </w:rPr>
          <w:t>1</w:t>
        </w:r>
        <w:r>
          <w:rPr>
            <w:rFonts w:ascii="Times New Roman" w:hAnsi="Times New Roman"/>
            <w:b w:val="0"/>
            <w:bCs w:val="0"/>
            <w:sz w:val="24"/>
            <w:lang w:val="de-DE"/>
          </w:rPr>
          <w:tab/>
        </w:r>
        <w:r w:rsidRPr="00540E93">
          <w:rPr>
            <w:rStyle w:val="Hyperlink"/>
          </w:rPr>
          <w:t>Überschrift 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_Toc142901681 \h </w:instrText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2A28D0" w:rsidRDefault="002A28D0">
      <w:pPr>
        <w:pStyle w:val="Verzeichnis2"/>
        <w:rPr>
          <w:rFonts w:ascii="Times New Roman" w:hAnsi="Times New Roman"/>
          <w:sz w:val="24"/>
          <w:lang w:val="de-DE"/>
        </w:rPr>
      </w:pPr>
      <w:hyperlink w:anchor="_Toc142901682" w:history="1">
        <w:r w:rsidRPr="00540E93">
          <w:rPr>
            <w:rStyle w:val="Hyperlink"/>
          </w:rPr>
          <w:t>1.1</w:t>
        </w:r>
        <w:r>
          <w:rPr>
            <w:rFonts w:ascii="Times New Roman" w:hAnsi="Times New Roman"/>
            <w:sz w:val="24"/>
            <w:lang w:val="de-DE"/>
          </w:rPr>
          <w:tab/>
        </w:r>
        <w:r w:rsidRPr="00540E93">
          <w:rPr>
            <w:rStyle w:val="Hyperlink"/>
          </w:rPr>
          <w:t>Überschrift 2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_Toc142901682 \h </w:instrText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2A28D0" w:rsidRDefault="002A28D0">
      <w:pPr>
        <w:pStyle w:val="Verzeichnis3"/>
        <w:rPr>
          <w:rFonts w:ascii="Times New Roman" w:hAnsi="Times New Roman"/>
          <w:sz w:val="24"/>
          <w:lang w:val="de-DE"/>
        </w:rPr>
      </w:pPr>
      <w:hyperlink w:anchor="_Toc142901683" w:history="1">
        <w:r w:rsidRPr="00540E93">
          <w:rPr>
            <w:rStyle w:val="Hyperlink"/>
          </w:rPr>
          <w:t>1.1.1</w:t>
        </w:r>
        <w:r>
          <w:rPr>
            <w:rFonts w:ascii="Times New Roman" w:hAnsi="Times New Roman"/>
            <w:sz w:val="24"/>
            <w:lang w:val="de-DE"/>
          </w:rPr>
          <w:tab/>
        </w:r>
        <w:r w:rsidRPr="00540E93">
          <w:rPr>
            <w:rStyle w:val="Hyperlink"/>
          </w:rPr>
          <w:t>Überschrift 3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_Toc142901683 \h </w:instrText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2A28D0" w:rsidRDefault="002A28D0">
      <w:pPr>
        <w:pStyle w:val="Verzeichnis1"/>
        <w:rPr>
          <w:rFonts w:ascii="Times New Roman" w:hAnsi="Times New Roman"/>
          <w:b w:val="0"/>
          <w:bCs w:val="0"/>
          <w:sz w:val="24"/>
          <w:lang w:val="de-DE"/>
        </w:rPr>
      </w:pPr>
      <w:hyperlink w:anchor="_Toc142901684" w:history="1">
        <w:r w:rsidRPr="00540E93">
          <w:rPr>
            <w:rStyle w:val="Hyperlink"/>
          </w:rPr>
          <w:t>Abbildungsverzeichnis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_Toc142901684 \h </w:instrText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2A28D0" w:rsidRDefault="002A28D0">
      <w:pPr>
        <w:pStyle w:val="Verzeichnis1"/>
        <w:rPr>
          <w:rFonts w:ascii="Times New Roman" w:hAnsi="Times New Roman"/>
          <w:b w:val="0"/>
          <w:bCs w:val="0"/>
          <w:sz w:val="24"/>
          <w:lang w:val="de-DE"/>
        </w:rPr>
      </w:pPr>
      <w:hyperlink w:anchor="_Toc142901685" w:history="1">
        <w:r w:rsidRPr="00540E93">
          <w:rPr>
            <w:rStyle w:val="Hyperlink"/>
          </w:rPr>
          <w:t>Tabellenverzeichnis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_Toc142901685 \h </w:instrText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2A28D0" w:rsidRDefault="002A28D0">
      <w:pPr>
        <w:pStyle w:val="Verzeichnis1"/>
        <w:rPr>
          <w:rFonts w:ascii="Times New Roman" w:hAnsi="Times New Roman"/>
          <w:b w:val="0"/>
          <w:bCs w:val="0"/>
          <w:sz w:val="24"/>
          <w:lang w:val="de-DE"/>
        </w:rPr>
      </w:pPr>
      <w:hyperlink w:anchor="_Toc142901686" w:history="1">
        <w:r w:rsidRPr="00540E93">
          <w:rPr>
            <w:rStyle w:val="Hyperlink"/>
          </w:rPr>
          <w:t>Literaturverzeichnis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_Toc142901686 \h </w:instrText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2A28D0" w:rsidRDefault="002A28D0">
      <w:pPr>
        <w:pStyle w:val="Verzeichnis1"/>
        <w:rPr>
          <w:rFonts w:ascii="Times New Roman" w:hAnsi="Times New Roman"/>
          <w:b w:val="0"/>
          <w:bCs w:val="0"/>
          <w:sz w:val="24"/>
          <w:lang w:val="de-DE"/>
        </w:rPr>
      </w:pPr>
      <w:hyperlink w:anchor="_Toc142901687" w:history="1">
        <w:r w:rsidRPr="00540E93">
          <w:rPr>
            <w:rStyle w:val="Hyperlink"/>
          </w:rPr>
          <w:t>Anhang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_Toc142901687 \h </w:instrText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2A28D0" w:rsidRDefault="002A28D0">
      <w:pPr>
        <w:pStyle w:val="Verzeichnis1"/>
        <w:rPr>
          <w:rFonts w:ascii="Times New Roman" w:hAnsi="Times New Roman"/>
          <w:b w:val="0"/>
          <w:bCs w:val="0"/>
          <w:sz w:val="24"/>
          <w:lang w:val="de-DE"/>
        </w:rPr>
      </w:pPr>
      <w:hyperlink w:anchor="_Toc142901688" w:history="1">
        <w:r w:rsidRPr="00540E93">
          <w:rPr>
            <w:rStyle w:val="Hyperlink"/>
          </w:rPr>
          <w:t>Selbständigkeitserklärung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_Toc142901688 \h </w:instrText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E63CD0" w:rsidRDefault="002A28D0" w:rsidP="00E63CD0">
      <w:r>
        <w:rPr>
          <w:b/>
          <w:bCs/>
          <w:noProof/>
        </w:rPr>
        <w:fldChar w:fldCharType="end"/>
      </w:r>
    </w:p>
    <w:p w:rsidR="00E63CD0" w:rsidRDefault="00E63CD0" w:rsidP="002A28D0">
      <w:pPr>
        <w:pStyle w:val="TitelVerzeichnisse"/>
      </w:pPr>
      <w:r>
        <w:br w:type="page"/>
      </w:r>
      <w:bookmarkStart w:id="0" w:name="_Toc142901680"/>
      <w:r>
        <w:lastRenderedPageBreak/>
        <w:t>Abkürzungsverzeichnis</w:t>
      </w:r>
      <w:bookmarkEnd w:id="0"/>
    </w:p>
    <w:tbl>
      <w:tblPr>
        <w:tblW w:w="0pt" w:type="auto"/>
        <w:tblCellMar>
          <w:start w:w="3.50pt" w:type="dxa"/>
          <w:end w:w="3.50pt" w:type="dxa"/>
        </w:tblCellMar>
        <w:tblLook w:firstRow="0" w:lastRow="0" w:firstColumn="0" w:lastColumn="0" w:noHBand="0" w:noVBand="0"/>
      </w:tblPr>
      <w:tblGrid>
        <w:gridCol w:w="1885"/>
        <w:gridCol w:w="6475"/>
      </w:tblGrid>
      <w:tr w:rsidR="00E63CD0">
        <w:tblPrEx>
          <w:tblCellMar>
            <w:top w:w="0pt" w:type="dxa"/>
            <w:bottom w:w="0pt" w:type="dxa"/>
          </w:tblCellMar>
        </w:tblPrEx>
        <w:tc>
          <w:tcPr>
            <w:tcW w:w="102.50pt" w:type="dxa"/>
          </w:tcPr>
          <w:p w:rsidR="00E63CD0" w:rsidRDefault="00E63CD0" w:rsidP="00F24CE6">
            <w:r>
              <w:t>Hrsg.</w:t>
            </w:r>
          </w:p>
        </w:tc>
        <w:tc>
          <w:tcPr>
            <w:tcW w:w="358.05pt" w:type="dxa"/>
          </w:tcPr>
          <w:p w:rsidR="00E63CD0" w:rsidRDefault="00E63CD0" w:rsidP="00F24CE6">
            <w:r>
              <w:t>Herausgeber</w:t>
            </w:r>
          </w:p>
        </w:tc>
      </w:tr>
      <w:tr w:rsidR="00E63CD0">
        <w:tblPrEx>
          <w:tblCellMar>
            <w:top w:w="0pt" w:type="dxa"/>
            <w:bottom w:w="0pt" w:type="dxa"/>
          </w:tblCellMar>
        </w:tblPrEx>
        <w:tc>
          <w:tcPr>
            <w:tcW w:w="102.50pt" w:type="dxa"/>
          </w:tcPr>
          <w:p w:rsidR="00E63CD0" w:rsidRDefault="00E63CD0" w:rsidP="00F24CE6">
            <w:r>
              <w:t>NN</w:t>
            </w:r>
          </w:p>
        </w:tc>
        <w:tc>
          <w:tcPr>
            <w:tcW w:w="358.05pt" w:type="dxa"/>
          </w:tcPr>
          <w:p w:rsidR="00E63CD0" w:rsidRDefault="00E63CD0" w:rsidP="00F24CE6">
            <w:r>
              <w:t>nomen nominandum (Namen nicht bekannt)</w:t>
            </w:r>
          </w:p>
        </w:tc>
      </w:tr>
      <w:tr w:rsidR="00E63CD0">
        <w:tblPrEx>
          <w:tblCellMar>
            <w:top w:w="0pt" w:type="dxa"/>
            <w:bottom w:w="0pt" w:type="dxa"/>
          </w:tblCellMar>
        </w:tblPrEx>
        <w:tc>
          <w:tcPr>
            <w:tcW w:w="102.50pt" w:type="dxa"/>
          </w:tcPr>
          <w:p w:rsidR="00E63CD0" w:rsidRDefault="00E63CD0" w:rsidP="00F24CE6">
            <w:r>
              <w:t>o. J.</w:t>
            </w:r>
          </w:p>
        </w:tc>
        <w:tc>
          <w:tcPr>
            <w:tcW w:w="358.05pt" w:type="dxa"/>
          </w:tcPr>
          <w:p w:rsidR="00E63CD0" w:rsidRDefault="00E63CD0" w:rsidP="00F24CE6">
            <w:r>
              <w:t>ohne Jahrgang</w:t>
            </w:r>
          </w:p>
        </w:tc>
      </w:tr>
    </w:tbl>
    <w:p w:rsidR="00E63CD0" w:rsidRDefault="00E63CD0" w:rsidP="00E63CD0"/>
    <w:p w:rsidR="00F033D6" w:rsidRDefault="00F033D6"/>
    <w:p w:rsidR="00F033D6" w:rsidRDefault="00F033D6">
      <w:pPr>
        <w:sectPr w:rsidR="00F033D6" w:rsidSect="00E63CD0">
          <w:footerReference w:type="default" r:id="rId10"/>
          <w:pgSz w:w="595.30pt" w:h="841.90pt"/>
          <w:pgMar w:top="70.90pt" w:right="99.25pt" w:bottom="70.90pt" w:left="85.05pt" w:header="35.45pt" w:footer="70.90pt" w:gutter="0pt"/>
          <w:pgNumType w:fmt="upperRoman" w:start="1"/>
          <w:cols w:space="35.40pt"/>
          <w:docGrid w:linePitch="360"/>
        </w:sectPr>
      </w:pPr>
    </w:p>
    <w:p w:rsidR="00F033D6" w:rsidRPr="002A28D0" w:rsidRDefault="00F033D6" w:rsidP="002A28D0">
      <w:pPr>
        <w:pStyle w:val="berschrift1"/>
      </w:pPr>
      <w:bookmarkStart w:id="1" w:name="_Toc142901681"/>
      <w:r w:rsidRPr="002A28D0">
        <w:lastRenderedPageBreak/>
        <w:t>Überschrift 1</w:t>
      </w:r>
      <w:bookmarkEnd w:id="1"/>
    </w:p>
    <w:p w:rsidR="00F033D6" w:rsidRDefault="00F033D6">
      <w:pPr>
        <w:pStyle w:val="berschrift2"/>
      </w:pPr>
      <w:bookmarkStart w:id="2" w:name="_Toc142901682"/>
      <w:r>
        <w:t>Überschrift 2</w:t>
      </w:r>
      <w:bookmarkEnd w:id="2"/>
    </w:p>
    <w:p w:rsidR="00F033D6" w:rsidRDefault="00F033D6">
      <w:pPr>
        <w:pStyle w:val="berschrift3"/>
      </w:pPr>
      <w:bookmarkStart w:id="3" w:name="_Toc142901683"/>
      <w:r>
        <w:t>Überschrift 3</w:t>
      </w:r>
      <w:bookmarkEnd w:id="3"/>
    </w:p>
    <w:p w:rsidR="00041DB2" w:rsidRDefault="00041DB2"/>
    <w:p w:rsidR="00F033D6" w:rsidRDefault="00F033D6">
      <w:pPr>
        <w:sectPr w:rsidR="00F033D6">
          <w:headerReference w:type="default" r:id="rId11"/>
          <w:pgSz w:w="595.30pt" w:h="841.90pt"/>
          <w:pgMar w:top="70.90pt" w:right="99.25pt" w:bottom="70.90pt" w:left="85.05pt" w:header="35.45pt" w:footer="70.90pt" w:gutter="0pt"/>
          <w:pgNumType w:start="1"/>
          <w:cols w:space="35.40pt"/>
          <w:docGrid w:linePitch="360"/>
        </w:sectPr>
      </w:pPr>
    </w:p>
    <w:p w:rsidR="00041DB2" w:rsidRDefault="00041DB2" w:rsidP="002A28D0">
      <w:pPr>
        <w:pStyle w:val="TitelVerzeichnisse"/>
      </w:pPr>
      <w:bookmarkStart w:id="4" w:name="_Toc142901684"/>
      <w:r>
        <w:lastRenderedPageBreak/>
        <w:t>Abbildungsverzeichnis</w:t>
      </w:r>
      <w:bookmarkEnd w:id="4"/>
    </w:p>
    <w:p w:rsidR="00041DB2" w:rsidRDefault="00041DB2" w:rsidP="00041DB2"/>
    <w:p w:rsidR="00041DB2" w:rsidRDefault="00041DB2" w:rsidP="002A28D0">
      <w:pPr>
        <w:pStyle w:val="TitelVerzeichnisse"/>
      </w:pPr>
      <w:r>
        <w:br w:type="page"/>
      </w:r>
      <w:bookmarkStart w:id="5" w:name="_Toc142901685"/>
      <w:r>
        <w:lastRenderedPageBreak/>
        <w:t>Tabellenverzeichnis</w:t>
      </w:r>
      <w:bookmarkEnd w:id="5"/>
    </w:p>
    <w:p w:rsidR="00041DB2" w:rsidRDefault="00041DB2" w:rsidP="00041DB2"/>
    <w:p w:rsidR="00F033D6" w:rsidRDefault="00041DB2" w:rsidP="002A28D0">
      <w:pPr>
        <w:pStyle w:val="TitelVerzeichnisse"/>
      </w:pPr>
      <w:r>
        <w:br w:type="page"/>
      </w:r>
      <w:bookmarkStart w:id="6" w:name="_Toc142901686"/>
      <w:r w:rsidR="00F033D6">
        <w:lastRenderedPageBreak/>
        <w:t>Literaturverzeichnis</w:t>
      </w:r>
      <w:bookmarkEnd w:id="6"/>
    </w:p>
    <w:p w:rsidR="00041DB2" w:rsidRPr="00041DB2" w:rsidRDefault="00041DB2" w:rsidP="00041DB2"/>
    <w:p w:rsidR="00F033D6" w:rsidRDefault="00F033D6"/>
    <w:p w:rsidR="00D02252" w:rsidRDefault="00F033D6" w:rsidP="002A28D0">
      <w:pPr>
        <w:pStyle w:val="TitelVerzeichnisse"/>
      </w:pPr>
      <w:r>
        <w:br w:type="page"/>
      </w:r>
      <w:bookmarkStart w:id="7" w:name="_Toc142901687"/>
      <w:r w:rsidR="00D02252">
        <w:lastRenderedPageBreak/>
        <w:t>Anhang</w:t>
      </w:r>
      <w:bookmarkEnd w:id="7"/>
    </w:p>
    <w:p w:rsidR="00041DB2" w:rsidRDefault="00041DB2" w:rsidP="00041DB2"/>
    <w:p w:rsidR="00F033D6" w:rsidRDefault="00D02252" w:rsidP="002A28D0">
      <w:pPr>
        <w:pStyle w:val="TitelVerzeichnisse"/>
      </w:pPr>
      <w:r>
        <w:br w:type="page"/>
      </w:r>
      <w:bookmarkStart w:id="8" w:name="_Toc142901688"/>
      <w:r w:rsidR="00F033D6">
        <w:lastRenderedPageBreak/>
        <w:t>Selbständigkeitserklärung</w:t>
      </w:r>
      <w:bookmarkEnd w:id="8"/>
    </w:p>
    <w:p w:rsidR="00F033D6" w:rsidRDefault="00F033D6">
      <w:r>
        <w:t xml:space="preserve">„Ich erkläre hiermit, dass ich diese </w:t>
      </w:r>
      <w:r w:rsidR="005C7D61">
        <w:t>Thesis</w:t>
      </w:r>
      <w:r>
        <w:t xml:space="preserve"> selbständig verfasst und keine andern als die angegebenen Quellen benutzt habe. Alle Stellen, die wörtlich oder sinngemäss aus Quellen entnommen wurden, habe ich als solche kenntlich gemacht. </w:t>
      </w:r>
      <w:r>
        <w:rPr>
          <w:lang w:val="de-DE"/>
        </w:rPr>
        <w:t>Ich vers</w:t>
      </w:r>
      <w:r>
        <w:rPr>
          <w:lang w:val="de-DE"/>
        </w:rPr>
        <w:t>i</w:t>
      </w:r>
      <w:r>
        <w:rPr>
          <w:lang w:val="de-DE"/>
        </w:rPr>
        <w:t>chere zudem, dass ich bisher noch keine wissenschaftliche Arbeit mit gleichem oder ähnlichem Inhalt an der Fernfachhochschule Schweiz oder an einer anderen Hoc</w:t>
      </w:r>
      <w:r>
        <w:rPr>
          <w:lang w:val="de-DE"/>
        </w:rPr>
        <w:t>h</w:t>
      </w:r>
      <w:r>
        <w:rPr>
          <w:lang w:val="de-DE"/>
        </w:rPr>
        <w:t xml:space="preserve">schule eingereicht habe. </w:t>
      </w:r>
      <w:r>
        <w:t xml:space="preserve">Mir ist bekannt, dass andernfalls die Fernfachhochschule Schweiz zum Entzug des aufgrund dieser </w:t>
      </w:r>
      <w:r w:rsidR="005C7D61">
        <w:t>Thesis</w:t>
      </w:r>
      <w:r>
        <w:t xml:space="preserve"> verliehenen Titels berechtigt ist.“</w:t>
      </w:r>
    </w:p>
    <w:p w:rsidR="00F033D6" w:rsidRDefault="00F033D6"/>
    <w:p w:rsidR="00F033D6" w:rsidRDefault="00F033D6"/>
    <w:p w:rsidR="00F033D6" w:rsidRDefault="00F033D6"/>
    <w:p w:rsidR="00F033D6" w:rsidRDefault="00F033D6">
      <w:pPr>
        <w:pBdr>
          <w:bottom w:val="single" w:sz="4" w:space="1" w:color="auto"/>
        </w:pBdr>
      </w:pPr>
    </w:p>
    <w:p w:rsidR="00F033D6" w:rsidRDefault="00F033D6">
      <w:r>
        <w:t>Ort, Datum, Unterschrift</w:t>
      </w:r>
    </w:p>
    <w:sectPr w:rsidR="00F033D6">
      <w:headerReference w:type="default" r:id="rId12"/>
      <w:pgSz w:w="595.30pt" w:h="841.90pt"/>
      <w:pgMar w:top="70.90pt" w:right="99.25pt" w:bottom="70.90pt" w:left="85.05pt" w:header="35.45pt" w:footer="70.90pt" w:gutter="0pt"/>
      <w:cols w:space="35.40pt"/>
      <w:docGrid w:linePitch="360"/>
    </w:sectPr>
  </w:body>
</w:document>
</file>

<file path=word/endnotes.xml><?xml version="1.0" encoding="utf-8"?>
<w:endnote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endnote w:type="separator" w:id="-1">
    <w:p w:rsidR="001D01A8" w:rsidRDefault="001D01A8" w:rsidP="00F033D6">
      <w:pPr>
        <w:pStyle w:val="DeckblattTitel1"/>
      </w:pPr>
      <w:r>
        <w:separator/>
      </w:r>
    </w:p>
  </w:endnote>
  <w:endnote w:type="continuationSeparator" w:id="0">
    <w:p w:rsidR="001D01A8" w:rsidRDefault="001D01A8" w:rsidP="00F033D6">
      <w:pPr>
        <w:pStyle w:val="DeckblattTitel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font w:name="Times New Roman">
    <w:panose1 w:val="02020603050405020304"/>
    <w:charset w:characterSet="iso-8859-1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characterSet="iso-8859-1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characterSet="iso-8859-1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p w:rsidR="002232F4" w:rsidRDefault="002232F4" w:rsidP="00E63CD0">
    <w:pPr>
      <w:pStyle w:val="Fuzeile"/>
      <w:tabs>
        <w:tab w:val="clear" w:pos="453.60pt"/>
        <w:tab w:val="end" w:pos="414pt"/>
      </w:tabs>
    </w:pPr>
  </w:p>
</w:ftr>
</file>

<file path=word/footer2.xml><?xml version="1.0" encoding="utf-8"?>
<w:ftr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p w:rsidR="002232F4" w:rsidRDefault="002232F4" w:rsidP="00E63CD0">
    <w:pPr>
      <w:pStyle w:val="Fuzeile"/>
      <w:tabs>
        <w:tab w:val="clear" w:pos="453.60pt"/>
        <w:tab w:val="end" w:pos="414pt"/>
      </w:tabs>
    </w:pPr>
    <w:r>
      <w:tab/>
    </w:r>
    <w:r>
      <w:tab/>
    </w:r>
    <w:r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>
      <w:rPr>
        <w:rStyle w:val="Seitenzahl"/>
      </w:rPr>
      <w:fldChar w:fldCharType="separate"/>
    </w:r>
    <w:r w:rsidR="00214CF1">
      <w:rPr>
        <w:rStyle w:val="Seitenzahl"/>
        <w:noProof/>
      </w:rPr>
      <w:t>1</w:t>
    </w:r>
    <w:r>
      <w:rPr>
        <w:rStyle w:val="Seitenzahl"/>
      </w:rPr>
      <w:fldChar w:fldCharType="end"/>
    </w:r>
  </w:p>
</w:ftr>
</file>

<file path=word/footnotes.xml><?xml version="1.0" encoding="utf-8"?>
<w:footnote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footnote w:type="separator" w:id="-1">
    <w:p w:rsidR="001D01A8" w:rsidRDefault="001D01A8" w:rsidP="00BC626C">
      <w:r>
        <w:separator/>
      </w:r>
    </w:p>
  </w:footnote>
  <w:footnote w:type="continuationSeparator" w:id="0">
    <w:p w:rsidR="001D01A8" w:rsidRDefault="001D01A8" w:rsidP="00F033D6">
      <w:pPr>
        <w:pStyle w:val="DeckblattTitel1"/>
      </w:pPr>
      <w:r>
        <w:continuationSeparator/>
      </w:r>
    </w:p>
  </w:footnote>
</w:footnotes>
</file>

<file path=word/header1.xml><?xml version="1.0" encoding="utf-8"?>
<w:hdr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p w:rsidR="002232F4" w:rsidRDefault="00214CF1" w:rsidP="005C7D61">
    <w:pPr>
      <w:pStyle w:val="Kopfzeile"/>
      <w:jc w:val="end"/>
    </w:pPr>
    <w:r>
      <w:rPr>
        <w:noProof/>
        <w:lang w:eastAsia="de-CH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215265</wp:posOffset>
          </wp:positionH>
          <wp:positionV relativeFrom="paragraph">
            <wp:posOffset>-66675</wp:posOffset>
          </wp:positionV>
          <wp:extent cx="1285875" cy="876300"/>
          <wp:effectExtent l="0" t="0" r="9525" b="0"/>
          <wp:wrapNone/>
          <wp:docPr id="7" name="Bild 7" descr="logo_mitSUPSI_final_farbig_091031_100Prozent_300dpi"/>
          <wp:cNvGraphicFramePr>
            <a:graphicFrameLocks xmlns:a="http://purl.oclc.org/ooxml/drawingml/main" noChangeAspect="1"/>
          </wp:cNvGraphicFramePr>
          <a:graphic xmlns:a="http://purl.oclc.org/ooxml/drawingml/main">
            <a:graphicData uri="http://purl.oclc.org/ooxml/drawingml/picture">
              <pic:pic xmlns:pic="http://purl.oclc.org/ooxml/drawingml/picture">
                <pic:nvPicPr>
                  <pic:cNvPr id="0" name="Picture 7" descr="logo_mitSUPSI_final_farbig_091031_100Prozent_300dp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5875" cy="876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0%</wp14:pctWidth>
          </wp14:sizeRelH>
          <wp14:sizeRelV relativeFrom="page">
            <wp14:pctHeight>0%</wp14:pctHeight>
          </wp14:sizeRelV>
        </wp:anchor>
      </w:drawing>
    </w:r>
    <w:r w:rsidR="002232F4">
      <w:t>Fernfachhochschule Schweiz, Brig</w:t>
    </w:r>
  </w:p>
  <w:p w:rsidR="002232F4" w:rsidRDefault="002232F4" w:rsidP="005C7D61">
    <w:pPr>
      <w:pStyle w:val="Kopfzeile"/>
      <w:jc w:val="end"/>
    </w:pPr>
    <w:r>
      <w:t xml:space="preserve">Studiengang </w:t>
    </w:r>
    <w:r w:rsidR="00041DB2">
      <w:t>XY</w:t>
    </w:r>
  </w:p>
</w:hdr>
</file>

<file path=word/header2.xml><?xml version="1.0" encoding="utf-8"?>
<w:hdr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p w:rsidR="002232F4" w:rsidRDefault="002232F4">
    <w:pPr>
      <w:pStyle w:val="Kopfzeile"/>
      <w:tabs>
        <w:tab w:val="clear" w:pos="453.60pt"/>
        <w:tab w:val="end" w:pos="414pt"/>
      </w:tabs>
    </w:pPr>
  </w:p>
</w:hdr>
</file>

<file path=word/header3.xml><?xml version="1.0" encoding="utf-8"?>
<w:hdr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p w:rsidR="002232F4" w:rsidRDefault="002232F4">
    <w:pPr>
      <w:pStyle w:val="Kopfzeile"/>
      <w:tabs>
        <w:tab w:val="clear" w:pos="453.60pt"/>
        <w:tab w:val="end" w:pos="414pt"/>
      </w:tabs>
    </w:pPr>
  </w:p>
</w:hdr>
</file>

<file path=word/header4.xml><?xml version="1.0" encoding="utf-8"?>
<w:hdr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p w:rsidR="002232F4" w:rsidRDefault="002232F4">
    <w:pPr>
      <w:pStyle w:val="Kopfzeile"/>
      <w:tabs>
        <w:tab w:val="clear" w:pos="453.60pt"/>
        <w:tab w:val="end" w:pos="414pt"/>
      </w:tabs>
    </w:pPr>
  </w:p>
</w:hdr>
</file>

<file path=word/numbering.xml><?xml version="1.0" encoding="utf-8"?>
<w:numbering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abstractNum w:abstractNumId="0">
    <w:nsid w:val="32B870DA"/>
    <w:multiLevelType w:val="multilevel"/>
    <w:tmpl w:val="E370E534"/>
    <w:lvl w:ilvl="0">
      <w:start w:val="1"/>
      <w:numFmt w:val="decimal"/>
      <w:pStyle w:val="berschrift1"/>
      <w:lvlText w:val="%1"/>
      <w:lvlJc w:val="start"/>
      <w:pPr>
        <w:tabs>
          <w:tab w:val="num" w:pos="21.60pt"/>
        </w:tabs>
        <w:ind w:start="21.60pt" w:hanging="21.60pt"/>
      </w:pPr>
    </w:lvl>
    <w:lvl w:ilvl="1">
      <w:start w:val="1"/>
      <w:numFmt w:val="decimal"/>
      <w:pStyle w:val="berschrift2"/>
      <w:lvlText w:val="%1.%2"/>
      <w:lvlJc w:val="start"/>
      <w:pPr>
        <w:tabs>
          <w:tab w:val="num" w:pos="28.80pt"/>
        </w:tabs>
        <w:ind w:start="28.80pt" w:hanging="28.80pt"/>
      </w:pPr>
    </w:lvl>
    <w:lvl w:ilvl="2">
      <w:start w:val="1"/>
      <w:numFmt w:val="decimal"/>
      <w:pStyle w:val="berschrift3"/>
      <w:lvlText w:val="%1.%2.%3"/>
      <w:lvlJc w:val="start"/>
      <w:pPr>
        <w:tabs>
          <w:tab w:val="num" w:pos="36pt"/>
        </w:tabs>
        <w:ind w:start="36pt" w:hanging="36pt"/>
      </w:pPr>
    </w:lvl>
    <w:lvl w:ilvl="3">
      <w:start w:val="1"/>
      <w:numFmt w:val="decimal"/>
      <w:pStyle w:val="berschrift4"/>
      <w:lvlText w:val="%1.%2.%3.%4"/>
      <w:lvlJc w:val="start"/>
      <w:pPr>
        <w:tabs>
          <w:tab w:val="num" w:pos="43.20pt"/>
        </w:tabs>
        <w:ind w:start="43.20pt" w:hanging="43.20pt"/>
      </w:pPr>
    </w:lvl>
    <w:lvl w:ilvl="4">
      <w:start w:val="1"/>
      <w:numFmt w:val="decimal"/>
      <w:pStyle w:val="berschrift5"/>
      <w:lvlText w:val="%1.%2.%3.%4.%5"/>
      <w:lvlJc w:val="start"/>
      <w:pPr>
        <w:tabs>
          <w:tab w:val="num" w:pos="50.40pt"/>
        </w:tabs>
        <w:ind w:start="50.40pt" w:hanging="50.40pt"/>
      </w:pPr>
    </w:lvl>
    <w:lvl w:ilvl="5">
      <w:start w:val="1"/>
      <w:numFmt w:val="decimal"/>
      <w:pStyle w:val="berschrift6"/>
      <w:lvlText w:val="%1.%2.%3.%4.%5.%6"/>
      <w:lvlJc w:val="start"/>
      <w:pPr>
        <w:tabs>
          <w:tab w:val="num" w:pos="57.60pt"/>
        </w:tabs>
        <w:ind w:start="57.60pt" w:hanging="57.60pt"/>
      </w:pPr>
    </w:lvl>
    <w:lvl w:ilvl="6">
      <w:start w:val="1"/>
      <w:numFmt w:val="decimal"/>
      <w:pStyle w:val="berschrift7"/>
      <w:lvlText w:val="%1.%2.%3.%4.%5.%6.%7"/>
      <w:lvlJc w:val="start"/>
      <w:pPr>
        <w:tabs>
          <w:tab w:val="num" w:pos="64.80pt"/>
        </w:tabs>
        <w:ind w:start="64.80pt" w:hanging="64.80pt"/>
      </w:pPr>
    </w:lvl>
    <w:lvl w:ilvl="7">
      <w:start w:val="1"/>
      <w:numFmt w:val="decimal"/>
      <w:pStyle w:val="berschrift8"/>
      <w:lvlText w:val="%1.%2.%3.%4.%5.%6.%7.%8"/>
      <w:lvlJc w:val="start"/>
      <w:pPr>
        <w:tabs>
          <w:tab w:val="num" w:pos="72pt"/>
        </w:tabs>
        <w:ind w:start="72pt" w:hanging="72pt"/>
      </w:pPr>
    </w:lvl>
    <w:lvl w:ilvl="8">
      <w:start w:val="1"/>
      <w:numFmt w:val="decimal"/>
      <w:pStyle w:val="berschrift9"/>
      <w:lvlText w:val="%1.%2.%3.%4.%5.%6.%7.%8.%9"/>
      <w:lvlJc w:val="start"/>
      <w:pPr>
        <w:tabs>
          <w:tab w:val="num" w:pos="79.20pt"/>
        </w:tabs>
        <w:ind w:start="79.20pt" w:hanging="79.20pt"/>
      </w:pPr>
    </w:lvl>
  </w:abstractNum>
  <w:abstractNum w:abstractNumId="1">
    <w:nsid w:val="76FA217F"/>
    <w:multiLevelType w:val="hybridMultilevel"/>
    <w:tmpl w:val="5C024116"/>
    <w:lvl w:ilvl="0" w:tplc="0407000F">
      <w:start w:val="1"/>
      <w:numFmt w:val="decimal"/>
      <w:lvlText w:val="%1."/>
      <w:lvlJc w:val="start"/>
      <w:pPr>
        <w:tabs>
          <w:tab w:val="num" w:pos="36pt"/>
        </w:tabs>
        <w:ind w:start="36pt" w:hanging="18pt"/>
      </w:pPr>
    </w:lvl>
    <w:lvl w:ilvl="1" w:tplc="04070019" w:tentative="1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</w:lvl>
    <w:lvl w:ilvl="2" w:tplc="0407001B" w:tentative="1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</w:lvl>
    <w:lvl w:ilvl="3" w:tplc="0407000F" w:tentative="1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</w:lvl>
    <w:lvl w:ilvl="4" w:tplc="04070019" w:tentative="1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</w:lvl>
    <w:lvl w:ilvl="5" w:tplc="0407001B" w:tentative="1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</w:lvl>
    <w:lvl w:ilvl="6" w:tplc="0407000F" w:tentative="1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</w:lvl>
    <w:lvl w:ilvl="7" w:tplc="04070019" w:tentative="1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</w:lvl>
    <w:lvl w:ilvl="8" w:tplc="0407001B" w:tentative="1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sl="http://schemas.openxmlformats.org/schemaLibrary/2006/main" mc:Ignorable="w14 w15">
  <w:zoom w:percent="100%"/>
  <w:attachedTemplate r:id="rId1"/>
  <w:stylePaneFormatFilter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5.40pt"/>
  <w:autoHyphenation/>
  <w:hyphenationZone w:val="21.25pt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5A3"/>
    <w:rsid w:val="00040F60"/>
    <w:rsid w:val="00041DB2"/>
    <w:rsid w:val="000B4693"/>
    <w:rsid w:val="00172C87"/>
    <w:rsid w:val="001D01A8"/>
    <w:rsid w:val="002025A3"/>
    <w:rsid w:val="00214CF1"/>
    <w:rsid w:val="002232F4"/>
    <w:rsid w:val="002A28D0"/>
    <w:rsid w:val="002E71DD"/>
    <w:rsid w:val="003D035D"/>
    <w:rsid w:val="005C7D61"/>
    <w:rsid w:val="00872674"/>
    <w:rsid w:val="00956870"/>
    <w:rsid w:val="00A72128"/>
    <w:rsid w:val="00AA329A"/>
    <w:rsid w:val="00BC626C"/>
    <w:rsid w:val="00CD22C3"/>
    <w:rsid w:val="00D02252"/>
    <w:rsid w:val="00D14F31"/>
    <w:rsid w:val="00D45AE6"/>
    <w:rsid w:val="00E63CD0"/>
    <w:rsid w:val="00F033D6"/>
    <w:rsid w:val="00F24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;"/>
  <w15:chartTrackingRefBased/>
  <w15:docId w15:val="{E945C700-7FE7-4207-815C-4A20CD0995B4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C626C"/>
    <w:pPr>
      <w:spacing w:line="18pt" w:lineRule="auto"/>
      <w:jc w:val="both"/>
    </w:pPr>
    <w:rPr>
      <w:rFonts w:ascii="Arial" w:hAnsi="Arial"/>
      <w:sz w:val="22"/>
      <w:szCs w:val="24"/>
      <w:lang w:eastAsia="de-DE"/>
    </w:rPr>
  </w:style>
  <w:style w:type="paragraph" w:styleId="berschrift1">
    <w:name w:val="heading 1"/>
    <w:basedOn w:val="Standard"/>
    <w:next w:val="Standard"/>
    <w:qFormat/>
    <w:rsid w:val="002A28D0"/>
    <w:pPr>
      <w:keepNext/>
      <w:numPr>
        <w:numId w:val="2"/>
      </w:numPr>
      <w:tabs>
        <w:tab w:val="clear" w:pos="21.60pt"/>
        <w:tab w:val="start" w:pos="36pt"/>
      </w:tabs>
      <w:spacing w:before="12pt" w:after="3pt"/>
      <w:ind w:start="36pt" w:hanging="36pt"/>
      <w:jc w:val="start"/>
      <w:outlineLvl w:val="0"/>
    </w:pPr>
    <w:rPr>
      <w:rFonts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qFormat/>
    <w:rsid w:val="002A28D0"/>
    <w:pPr>
      <w:keepNext/>
      <w:numPr>
        <w:ilvl w:val="1"/>
        <w:numId w:val="2"/>
      </w:numPr>
      <w:tabs>
        <w:tab w:val="clear" w:pos="28.80pt"/>
        <w:tab w:val="start" w:pos="36pt"/>
      </w:tabs>
      <w:spacing w:before="12pt" w:after="3pt"/>
      <w:ind w:start="36pt" w:hanging="36pt"/>
      <w:jc w:val="start"/>
      <w:outlineLvl w:val="1"/>
    </w:pPr>
    <w:rPr>
      <w:rFonts w:cs="Arial"/>
      <w:b/>
      <w:bCs/>
      <w:iCs/>
      <w:sz w:val="28"/>
      <w:szCs w:val="28"/>
    </w:rPr>
  </w:style>
  <w:style w:type="paragraph" w:styleId="berschrift3">
    <w:name w:val="heading 3"/>
    <w:basedOn w:val="Standard"/>
    <w:next w:val="Standard"/>
    <w:qFormat/>
    <w:rsid w:val="002A28D0"/>
    <w:pPr>
      <w:keepNext/>
      <w:numPr>
        <w:ilvl w:val="2"/>
        <w:numId w:val="2"/>
      </w:numPr>
      <w:spacing w:before="12pt" w:after="3pt"/>
      <w:jc w:val="start"/>
      <w:outlineLvl w:val="2"/>
    </w:pPr>
    <w:rPr>
      <w:rFonts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qFormat/>
    <w:rsid w:val="002A28D0"/>
    <w:pPr>
      <w:keepNext/>
      <w:numPr>
        <w:ilvl w:val="3"/>
        <w:numId w:val="2"/>
      </w:numPr>
      <w:spacing w:before="12pt" w:after="3pt"/>
      <w:jc w:val="start"/>
      <w:outlineLvl w:val="3"/>
    </w:pPr>
    <w:rPr>
      <w:b/>
      <w:bCs/>
      <w:szCs w:val="28"/>
    </w:rPr>
  </w:style>
  <w:style w:type="paragraph" w:styleId="berschrift5">
    <w:name w:val="heading 5"/>
    <w:basedOn w:val="Standard"/>
    <w:next w:val="Standard"/>
    <w:qFormat/>
    <w:rsid w:val="002A28D0"/>
    <w:pPr>
      <w:numPr>
        <w:ilvl w:val="4"/>
        <w:numId w:val="2"/>
      </w:numPr>
      <w:spacing w:before="12pt" w:after="3pt"/>
      <w:jc w:val="start"/>
      <w:outlineLvl w:val="4"/>
    </w:pPr>
    <w:rPr>
      <w:bCs/>
      <w:iCs/>
      <w:szCs w:val="26"/>
    </w:rPr>
  </w:style>
  <w:style w:type="paragraph" w:styleId="berschrift6">
    <w:name w:val="heading 6"/>
    <w:basedOn w:val="Standard"/>
    <w:next w:val="Standard"/>
    <w:qFormat/>
    <w:rsid w:val="002A28D0"/>
    <w:pPr>
      <w:numPr>
        <w:ilvl w:val="5"/>
        <w:numId w:val="2"/>
      </w:numPr>
      <w:spacing w:before="12pt" w:after="3pt"/>
      <w:jc w:val="start"/>
      <w:outlineLvl w:val="5"/>
    </w:pPr>
    <w:rPr>
      <w:bCs/>
      <w:szCs w:val="22"/>
    </w:rPr>
  </w:style>
  <w:style w:type="paragraph" w:styleId="berschrift7">
    <w:name w:val="heading 7"/>
    <w:basedOn w:val="Standard"/>
    <w:next w:val="Standard"/>
    <w:qFormat/>
    <w:rsid w:val="002A28D0"/>
    <w:pPr>
      <w:numPr>
        <w:ilvl w:val="6"/>
        <w:numId w:val="2"/>
      </w:numPr>
      <w:spacing w:before="12pt" w:after="3pt"/>
      <w:jc w:val="start"/>
      <w:outlineLvl w:val="6"/>
    </w:pPr>
  </w:style>
  <w:style w:type="paragraph" w:styleId="berschrift8">
    <w:name w:val="heading 8"/>
    <w:basedOn w:val="Standard"/>
    <w:next w:val="Standard"/>
    <w:qFormat/>
    <w:rsid w:val="002A28D0"/>
    <w:pPr>
      <w:numPr>
        <w:ilvl w:val="7"/>
        <w:numId w:val="2"/>
      </w:numPr>
      <w:spacing w:before="12pt" w:after="3pt"/>
      <w:jc w:val="start"/>
      <w:outlineLvl w:val="7"/>
    </w:pPr>
    <w:rPr>
      <w:iCs/>
    </w:rPr>
  </w:style>
  <w:style w:type="paragraph" w:styleId="berschrift9">
    <w:name w:val="heading 9"/>
    <w:basedOn w:val="Standard"/>
    <w:next w:val="Standard"/>
    <w:qFormat/>
    <w:pPr>
      <w:numPr>
        <w:ilvl w:val="8"/>
        <w:numId w:val="2"/>
      </w:numPr>
      <w:spacing w:before="12pt" w:after="3pt"/>
      <w:outlineLvl w:val="8"/>
    </w:pPr>
    <w:rPr>
      <w:rFonts w:cs="Arial"/>
      <w:szCs w:val="22"/>
    </w:r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semiHidden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KeineListe">
    <w:name w:val="No List"/>
    <w:semiHidden/>
  </w:style>
  <w:style w:type="paragraph" w:styleId="Kopfzeile">
    <w:name w:val="header"/>
    <w:pPr>
      <w:tabs>
        <w:tab w:val="center" w:pos="226.80pt"/>
        <w:tab w:val="end" w:pos="453.60pt"/>
      </w:tabs>
    </w:pPr>
    <w:rPr>
      <w:rFonts w:ascii="Arial" w:hAnsi="Arial"/>
      <w:lang w:eastAsia="de-DE"/>
    </w:rPr>
  </w:style>
  <w:style w:type="paragraph" w:styleId="Fuzeile">
    <w:name w:val="footer"/>
    <w:basedOn w:val="Standard"/>
    <w:pPr>
      <w:tabs>
        <w:tab w:val="center" w:pos="226.80pt"/>
        <w:tab w:val="end" w:pos="453.60pt"/>
      </w:tabs>
      <w:spacing w:line="12pt" w:lineRule="auto"/>
    </w:pPr>
    <w:rPr>
      <w:sz w:val="20"/>
    </w:rPr>
  </w:style>
  <w:style w:type="character" w:styleId="Seitenzahl">
    <w:name w:val="page number"/>
    <w:basedOn w:val="Absatz-Standardschriftart"/>
  </w:style>
  <w:style w:type="paragraph" w:customStyle="1" w:styleId="DeckblattTitel1">
    <w:name w:val="Deckblatt Titel 1"/>
    <w:next w:val="Standard"/>
    <w:pPr>
      <w:spacing w:before="42pt" w:after="24pt"/>
      <w:jc w:val="center"/>
    </w:pPr>
    <w:rPr>
      <w:rFonts w:ascii="Arial" w:hAnsi="Arial"/>
      <w:b/>
      <w:sz w:val="72"/>
      <w:lang w:eastAsia="de-DE"/>
    </w:rPr>
  </w:style>
  <w:style w:type="paragraph" w:customStyle="1" w:styleId="DeckblattUntertitel">
    <w:name w:val="Deckblatt Untertitel"/>
    <w:next w:val="Standard"/>
    <w:pPr>
      <w:spacing w:after="174pt"/>
      <w:jc w:val="center"/>
    </w:pPr>
    <w:rPr>
      <w:rFonts w:ascii="Arial" w:hAnsi="Arial"/>
      <w:sz w:val="36"/>
      <w:lang w:eastAsia="de-DE"/>
    </w:rPr>
  </w:style>
  <w:style w:type="paragraph" w:customStyle="1" w:styleId="DeckblattText1">
    <w:name w:val="Deckblatt Text 1"/>
    <w:pPr>
      <w:spacing w:before="18pt" w:after="18pt"/>
      <w:jc w:val="center"/>
    </w:pPr>
    <w:rPr>
      <w:rFonts w:ascii="Arial" w:hAnsi="Arial"/>
      <w:b/>
      <w:bCs/>
      <w:sz w:val="32"/>
      <w:lang w:eastAsia="de-DE"/>
    </w:rPr>
  </w:style>
  <w:style w:type="paragraph" w:customStyle="1" w:styleId="DeckblattText2">
    <w:name w:val="Deckblatt Text 2"/>
    <w:pPr>
      <w:tabs>
        <w:tab w:val="start" w:pos="297.70pt"/>
      </w:tabs>
      <w:spacing w:before="42pt" w:after="18pt"/>
      <w:ind w:start="56.70pt"/>
    </w:pPr>
    <w:rPr>
      <w:rFonts w:ascii="Arial" w:hAnsi="Arial" w:cs="Arial"/>
      <w:b/>
      <w:bCs/>
      <w:sz w:val="24"/>
      <w:lang w:eastAsia="de-DE"/>
    </w:rPr>
  </w:style>
  <w:style w:type="paragraph" w:customStyle="1" w:styleId="DeckblattText3">
    <w:name w:val="Deckblatt Text 3"/>
    <w:pPr>
      <w:tabs>
        <w:tab w:val="start" w:pos="297.70pt"/>
      </w:tabs>
      <w:ind w:start="56.70pt"/>
    </w:pPr>
    <w:rPr>
      <w:rFonts w:ascii="Arial" w:hAnsi="Arial" w:cs="Arial"/>
      <w:sz w:val="24"/>
      <w:lang w:eastAsia="de-DE"/>
    </w:rPr>
  </w:style>
  <w:style w:type="paragraph" w:customStyle="1" w:styleId="DeckblattText4">
    <w:name w:val="Deckblatt Text 4"/>
    <w:next w:val="Standard"/>
    <w:pPr>
      <w:spacing w:before="36pt"/>
      <w:jc w:val="center"/>
    </w:pPr>
    <w:rPr>
      <w:rFonts w:ascii="Arial" w:hAnsi="Arial"/>
      <w:b/>
      <w:bCs/>
      <w:sz w:val="24"/>
      <w:lang w:eastAsia="de-DE"/>
    </w:rPr>
  </w:style>
  <w:style w:type="paragraph" w:customStyle="1" w:styleId="TitelZF">
    <w:name w:val="Titel_ZF"/>
    <w:next w:val="Standard"/>
    <w:pPr>
      <w:spacing w:before="6pt" w:after="12pt"/>
    </w:pPr>
    <w:rPr>
      <w:rFonts w:ascii="Arial" w:hAnsi="Arial"/>
      <w:b/>
      <w:sz w:val="32"/>
      <w:lang w:eastAsia="de-DE"/>
    </w:rPr>
  </w:style>
  <w:style w:type="paragraph" w:styleId="Verzeichnis1">
    <w:name w:val="toc 1"/>
    <w:basedOn w:val="Standard"/>
    <w:next w:val="Standard"/>
    <w:semiHidden/>
    <w:rsid w:val="00D02252"/>
    <w:pPr>
      <w:tabs>
        <w:tab w:val="start" w:pos="18pt"/>
        <w:tab w:val="end" w:leader="dot" w:pos="413.90pt"/>
      </w:tabs>
    </w:pPr>
    <w:rPr>
      <w:b/>
      <w:bCs/>
      <w:noProof/>
    </w:rPr>
  </w:style>
  <w:style w:type="paragraph" w:styleId="Verzeichnis2">
    <w:name w:val="toc 2"/>
    <w:basedOn w:val="Standard"/>
    <w:next w:val="Standard"/>
    <w:semiHidden/>
    <w:pPr>
      <w:tabs>
        <w:tab w:val="start" w:pos="54pt"/>
        <w:tab w:val="end" w:leader="dot" w:pos="414pt"/>
      </w:tabs>
      <w:ind w:start="18pt"/>
    </w:pPr>
    <w:rPr>
      <w:noProof/>
    </w:rPr>
  </w:style>
  <w:style w:type="paragraph" w:styleId="Verzeichnis3">
    <w:name w:val="toc 3"/>
    <w:basedOn w:val="Standard"/>
    <w:next w:val="Standard"/>
    <w:semiHidden/>
    <w:rsid w:val="00D02252"/>
    <w:pPr>
      <w:tabs>
        <w:tab w:val="start" w:pos="90pt"/>
        <w:tab w:val="end" w:leader="dot" w:pos="413.90pt"/>
      </w:tabs>
      <w:ind w:start="54pt"/>
    </w:pPr>
    <w:rPr>
      <w:noProof/>
    </w:rPr>
  </w:style>
  <w:style w:type="paragraph" w:styleId="Verzeichnis4">
    <w:name w:val="toc 4"/>
    <w:basedOn w:val="Standard"/>
    <w:next w:val="Standard"/>
    <w:autoRedefine/>
    <w:semiHidden/>
    <w:pPr>
      <w:ind w:start="36pt"/>
    </w:pPr>
  </w:style>
  <w:style w:type="paragraph" w:styleId="Verzeichnis5">
    <w:name w:val="toc 5"/>
    <w:basedOn w:val="Standard"/>
    <w:next w:val="Standard"/>
    <w:autoRedefine/>
    <w:semiHidden/>
    <w:pPr>
      <w:ind w:start="48pt"/>
    </w:pPr>
  </w:style>
  <w:style w:type="paragraph" w:styleId="Verzeichnis6">
    <w:name w:val="toc 6"/>
    <w:basedOn w:val="Standard"/>
    <w:next w:val="Standard"/>
    <w:autoRedefine/>
    <w:semiHidden/>
    <w:pPr>
      <w:ind w:start="60pt"/>
    </w:pPr>
  </w:style>
  <w:style w:type="paragraph" w:styleId="Verzeichnis7">
    <w:name w:val="toc 7"/>
    <w:basedOn w:val="Standard"/>
    <w:next w:val="Standard"/>
    <w:autoRedefine/>
    <w:semiHidden/>
    <w:pPr>
      <w:ind w:start="72pt"/>
    </w:pPr>
  </w:style>
  <w:style w:type="paragraph" w:styleId="Verzeichnis8">
    <w:name w:val="toc 8"/>
    <w:basedOn w:val="Standard"/>
    <w:next w:val="Standard"/>
    <w:autoRedefine/>
    <w:semiHidden/>
    <w:pPr>
      <w:ind w:start="84pt"/>
    </w:pPr>
  </w:style>
  <w:style w:type="paragraph" w:styleId="Verzeichnis9">
    <w:name w:val="toc 9"/>
    <w:basedOn w:val="Standard"/>
    <w:next w:val="Standard"/>
    <w:autoRedefine/>
    <w:semiHidden/>
    <w:pPr>
      <w:ind w:start="96pt"/>
    </w:pPr>
  </w:style>
  <w:style w:type="character" w:styleId="Hyperlink">
    <w:name w:val="Hyperlink"/>
    <w:basedOn w:val="Absatz-Standardschriftart"/>
    <w:rPr>
      <w:color w:val="0000FF"/>
      <w:u w:val="single"/>
    </w:rPr>
  </w:style>
  <w:style w:type="paragraph" w:styleId="Funotentext">
    <w:name w:val="footnote text"/>
    <w:basedOn w:val="Standard"/>
    <w:semiHidden/>
    <w:rsid w:val="00BC626C"/>
    <w:rPr>
      <w:sz w:val="20"/>
      <w:szCs w:val="20"/>
    </w:rPr>
  </w:style>
  <w:style w:type="character" w:styleId="Funotenzeichen">
    <w:name w:val="footnote reference"/>
    <w:basedOn w:val="Absatz-Standardschriftart"/>
    <w:semiHidden/>
    <w:rsid w:val="00BC626C"/>
    <w:rPr>
      <w:vertAlign w:val="superscript"/>
    </w:rPr>
  </w:style>
  <w:style w:type="paragraph" w:customStyle="1" w:styleId="TitelVerzeichnisse">
    <w:name w:val="Titel_Verzeichnisse"/>
    <w:basedOn w:val="TitelZF"/>
    <w:rsid w:val="002A28D0"/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header" Target="header2.xml"/><Relationship Id="rId13" Type="http://purl.oclc.org/ooxml/officeDocument/relationships/fontTable" Target="fontTable.xml"/><Relationship Id="rId3" Type="http://purl.oclc.org/ooxml/officeDocument/relationships/settings" Target="settings.xml"/><Relationship Id="rId7" Type="http://purl.oclc.org/ooxml/officeDocument/relationships/header" Target="header1.xml"/><Relationship Id="rId12" Type="http://purl.oclc.org/ooxml/officeDocument/relationships/header" Target="header4.xml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endnotes" Target="endnotes.xml"/><Relationship Id="rId11" Type="http://purl.oclc.org/ooxml/officeDocument/relationships/header" Target="header3.xml"/><Relationship Id="rId5" Type="http://purl.oclc.org/ooxml/officeDocument/relationships/footnotes" Target="footnotes.xml"/><Relationship Id="rId10" Type="http://purl.oclc.org/ooxml/officeDocument/relationships/footer" Target="footer2.xml"/><Relationship Id="rId4" Type="http://purl.oclc.org/ooxml/officeDocument/relationships/webSettings" Target="webSettings.xml"/><Relationship Id="rId9" Type="http://purl.oclc.org/ooxml/officeDocument/relationships/footer" Target="footer1.xml"/><Relationship Id="rId14" Type="http://purl.oclc.org/ooxml/officeDocument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purl.oclc.org/ooxml/officeDocument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purl.oclc.org/ooxml/officeDocument/relationships/attachedTemplate" Target="file:///L:\Fachabteilungen\Abteilungs&#252;bergreifend\Wissenschaftliche%20Arbeiten\Diplomarbeiten\Informatik\Vorlage\Vorlage%20Diplomarbeiten.dot" TargetMode="Externa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Vorlage Diplomarbeiten.dot</Template>
  <TotalTime>0</TotalTime>
  <Pages>10</Pages>
  <Words>272</Words>
  <Characters>1719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Titel</vt:lpstr>
    </vt:vector>
  </TitlesOfParts>
  <Company>3900 Brig-Glis</Company>
  <LinksUpToDate>false</LinksUpToDate>
  <CharactersWithSpaces>1988</CharactersWithSpaces>
  <SharedDoc>false</SharedDoc>
  <HLinks>
    <vt:vector size="54" baseType="variant">
      <vt:variant>
        <vt:i4>1245237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_Toc142901688</vt:lpwstr>
      </vt:variant>
      <vt:variant>
        <vt:i4>1245237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_Toc142901687</vt:lpwstr>
      </vt:variant>
      <vt:variant>
        <vt:i4>1245237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_Toc142901686</vt:lpwstr>
      </vt:variant>
      <vt:variant>
        <vt:i4>1245237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_Toc142901685</vt:lpwstr>
      </vt:variant>
      <vt:variant>
        <vt:i4>1245237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_Toc142901684</vt:lpwstr>
      </vt:variant>
      <vt:variant>
        <vt:i4>1245237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_Toc142901683</vt:lpwstr>
      </vt:variant>
      <vt:variant>
        <vt:i4>1245237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_Toc142901682</vt:lpwstr>
      </vt:variant>
      <vt:variant>
        <vt:i4>1245237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_Toc142901681</vt:lpwstr>
      </vt:variant>
      <vt:variant>
        <vt:i4>1245237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_Toc142901680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</dc:title>
  <dc:subject/>
  <dc:creator>Fernfachhochschule Schweiz</dc:creator>
  <cp:keywords/>
  <cp:lastModifiedBy>Tobias Trusch</cp:lastModifiedBy>
  <cp:revision>2</cp:revision>
  <cp:lastPrinted>2004-06-15T10:39:00Z</cp:lastPrinted>
  <dcterms:created xsi:type="dcterms:W3CDTF">2015-04-09T15:24:00Z</dcterms:created>
  <dcterms:modified xsi:type="dcterms:W3CDTF">2015-04-09T15:24:00Z</dcterms:modified>
</cp:coreProperties>
</file>